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440"/>
        <w:gridCol w:w="9360"/>
      </w:tblGrid>
      <w:tr w:rsidR="00563FF6" w:rsidRPr="00A06661" w14:paraId="50FB0419" w14:textId="77777777" w:rsidTr="0089296C">
        <w:trPr>
          <w:trHeight w:val="846"/>
        </w:trPr>
        <w:tc>
          <w:tcPr>
            <w:tcW w:w="1440" w:type="dxa"/>
          </w:tcPr>
          <w:p w14:paraId="72B550EA" w14:textId="77777777" w:rsidR="00563FF6" w:rsidRPr="00A06661" w:rsidRDefault="00563F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60" w:type="dxa"/>
          </w:tcPr>
          <w:p w14:paraId="30EE1E97" w14:textId="77777777" w:rsidR="00563FF6" w:rsidRPr="00A06661" w:rsidRDefault="000A36DD" w:rsidP="00A06661">
            <w:pPr>
              <w:pStyle w:val="Title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Your Name"/>
                <w:tag w:val=""/>
                <w:id w:val="1103681501"/>
                <w:placeholder>
                  <w:docPart w:val="23E899F84062459583D3A7A47D1F8077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 w:multiLine="1"/>
              </w:sdtPr>
              <w:sdtEndPr/>
              <w:sdtContent>
                <w:r w:rsidR="00A06661">
                  <w:rPr>
                    <w:rFonts w:ascii="Times New Roman" w:hAnsi="Times New Roman" w:cs="Times New Roman"/>
                    <w:sz w:val="24"/>
                    <w:szCs w:val="24"/>
                  </w:rPr>
                  <w:t>DANIEL O. OBIERO</w:t>
                </w:r>
              </w:sdtContent>
            </w:sdt>
          </w:p>
          <w:p w14:paraId="3A184AD1" w14:textId="3C8DBBA9" w:rsidR="00563FF6" w:rsidRPr="009724B7" w:rsidRDefault="000A36DD">
            <w:pPr>
              <w:pStyle w:val="ContactInformation"/>
              <w:rPr>
                <w:rFonts w:ascii="Times New Roman" w:hAnsi="Times New Roman" w:cs="Times New Roman"/>
                <w:sz w:val="22"/>
                <w:szCs w:val="22"/>
              </w:rPr>
            </w:pPr>
            <w:sdt>
              <w:sdtPr>
                <w:rPr>
                  <w:rFonts w:ascii="Times New Roman" w:hAnsi="Times New Roman" w:cs="Times New Roman"/>
                  <w:sz w:val="22"/>
                  <w:szCs w:val="22"/>
                </w:rPr>
                <w:alias w:val="Street Address"/>
                <w:tag w:val=""/>
                <w:id w:val="1856846159"/>
                <w:placeholder>
                  <w:docPart w:val="43AA53A493B1499590B418C37E237D5B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A06661" w:rsidRPr="009724B7">
                  <w:rPr>
                    <w:rFonts w:ascii="Times New Roman" w:hAnsi="Times New Roman" w:cs="Times New Roman"/>
                    <w:sz w:val="22"/>
                    <w:szCs w:val="22"/>
                  </w:rPr>
                  <w:t>Houston, Texas</w:t>
                </w:r>
              </w:sdtContent>
            </w:sdt>
            <w:r w:rsidR="006F6E82" w:rsidRPr="009724B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06661" w:rsidRPr="009724B7">
              <w:rPr>
                <w:rFonts w:ascii="Times New Roman" w:hAnsi="Times New Roman" w:cs="Times New Roman"/>
                <w:sz w:val="22"/>
                <w:szCs w:val="22"/>
              </w:rPr>
              <w:t>(</w:t>
            </w:r>
            <w:r w:rsidR="00BE21B9">
              <w:rPr>
                <w:rFonts w:ascii="Times New Roman" w:hAnsi="Times New Roman" w:cs="Times New Roman"/>
                <w:sz w:val="22"/>
                <w:szCs w:val="22"/>
              </w:rPr>
              <w:t>346</w:t>
            </w:r>
            <w:r w:rsidR="00A06661" w:rsidRPr="009724B7">
              <w:rPr>
                <w:rFonts w:ascii="Times New Roman" w:hAnsi="Times New Roman" w:cs="Times New Roman"/>
                <w:sz w:val="22"/>
                <w:szCs w:val="22"/>
              </w:rPr>
              <w:t xml:space="preserve">) </w:t>
            </w:r>
            <w:r w:rsidR="00BE21B9">
              <w:rPr>
                <w:rFonts w:ascii="Times New Roman" w:hAnsi="Times New Roman" w:cs="Times New Roman"/>
                <w:sz w:val="22"/>
                <w:szCs w:val="22"/>
              </w:rPr>
              <w:t>314-3469</w:t>
            </w:r>
            <w:r w:rsidR="006F6E82" w:rsidRPr="009724B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hyperlink r:id="rId8" w:history="1">
              <w:r w:rsidR="005A4D2E" w:rsidRPr="00116FA9">
                <w:rPr>
                  <w:rStyle w:val="Hyperlink"/>
                  <w:rFonts w:ascii="Times New Roman" w:hAnsi="Times New Roman" w:cs="Times New Roman"/>
                  <w:sz w:val="22"/>
                  <w:szCs w:val="22"/>
                </w:rPr>
                <w:t>winamdevelopment@gmail.com</w:t>
              </w:r>
            </w:hyperlink>
          </w:p>
        </w:tc>
      </w:tr>
      <w:tr w:rsidR="00563FF6" w:rsidRPr="009724B7" w14:paraId="6CED3645" w14:textId="77777777" w:rsidTr="00533E69">
        <w:trPr>
          <w:trHeight w:val="594"/>
        </w:trPr>
        <w:tc>
          <w:tcPr>
            <w:tcW w:w="1440" w:type="dxa"/>
          </w:tcPr>
          <w:p w14:paraId="48D91A8F" w14:textId="77777777" w:rsidR="00563FF6" w:rsidRPr="0030483A" w:rsidRDefault="00892F12">
            <w:pPr>
              <w:pStyle w:val="Heading1"/>
              <w:rPr>
                <w:rFonts w:ascii="Times New Roman" w:hAnsi="Times New Roman"/>
                <w:sz w:val="22"/>
              </w:rPr>
            </w:pPr>
            <w:r w:rsidRPr="0030483A">
              <w:rPr>
                <w:rFonts w:ascii="Times New Roman" w:hAnsi="Times New Roman"/>
                <w:sz w:val="22"/>
              </w:rPr>
              <w:t>Summary</w:t>
            </w:r>
          </w:p>
        </w:tc>
        <w:tc>
          <w:tcPr>
            <w:tcW w:w="9360" w:type="dxa"/>
          </w:tcPr>
          <w:p w14:paraId="4BDCB3DE" w14:textId="43C93D87" w:rsidR="00563FF6" w:rsidRPr="0030483A" w:rsidRDefault="00F26EF2">
            <w:pPr>
              <w:rPr>
                <w:rFonts w:ascii="Times New Roman" w:hAnsi="Times New Roman" w:cs="Times New Roman"/>
                <w:sz w:val="22"/>
              </w:rPr>
            </w:pPr>
            <w:r w:rsidRPr="0030483A">
              <w:rPr>
                <w:rFonts w:ascii="Times New Roman" w:hAnsi="Times New Roman" w:cs="Times New Roman"/>
                <w:sz w:val="22"/>
              </w:rPr>
              <w:t xml:space="preserve">A computer science major </w:t>
            </w:r>
            <w:r w:rsidR="006F2C01" w:rsidRPr="0030483A">
              <w:rPr>
                <w:rFonts w:ascii="Times New Roman" w:hAnsi="Times New Roman" w:cs="Times New Roman"/>
                <w:sz w:val="22"/>
              </w:rPr>
              <w:t xml:space="preserve">with </w:t>
            </w:r>
            <w:r w:rsidR="00204D7E">
              <w:rPr>
                <w:rFonts w:ascii="Times New Roman" w:hAnsi="Times New Roman" w:cs="Times New Roman"/>
                <w:sz w:val="22"/>
              </w:rPr>
              <w:t xml:space="preserve">software </w:t>
            </w:r>
            <w:r w:rsidR="007F7ABE">
              <w:rPr>
                <w:rFonts w:ascii="Times New Roman" w:hAnsi="Times New Roman" w:cs="Times New Roman"/>
                <w:sz w:val="22"/>
              </w:rPr>
              <w:t xml:space="preserve">development </w:t>
            </w:r>
            <w:r w:rsidR="006F2C01" w:rsidRPr="0030483A">
              <w:rPr>
                <w:rFonts w:ascii="Times New Roman" w:hAnsi="Times New Roman" w:cs="Times New Roman"/>
                <w:sz w:val="22"/>
              </w:rPr>
              <w:t>skills</w:t>
            </w:r>
            <w:r w:rsidR="000D7831" w:rsidRPr="0030483A">
              <w:rPr>
                <w:rFonts w:ascii="Times New Roman" w:hAnsi="Times New Roman" w:cs="Times New Roman"/>
                <w:sz w:val="22"/>
              </w:rPr>
              <w:t>.</w:t>
            </w:r>
            <w:r w:rsidR="008A6A7E" w:rsidRPr="0030483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A6A7E">
              <w:rPr>
                <w:rFonts w:ascii="Times New Roman" w:hAnsi="Times New Roman" w:cs="Times New Roman"/>
                <w:sz w:val="22"/>
              </w:rPr>
              <w:t>R</w:t>
            </w:r>
            <w:r w:rsidR="008A6A7E" w:rsidRPr="0030483A">
              <w:rPr>
                <w:rFonts w:ascii="Times New Roman" w:hAnsi="Times New Roman" w:cs="Times New Roman"/>
                <w:sz w:val="22"/>
              </w:rPr>
              <w:t xml:space="preserve">egistered Paramedic with broad </w:t>
            </w:r>
            <w:r w:rsidR="002A39D8">
              <w:rPr>
                <w:rFonts w:ascii="Times New Roman" w:hAnsi="Times New Roman" w:cs="Times New Roman"/>
                <w:sz w:val="22"/>
              </w:rPr>
              <w:t xml:space="preserve">clinical </w:t>
            </w:r>
            <w:r w:rsidR="008A6A7E" w:rsidRPr="0030483A">
              <w:rPr>
                <w:rFonts w:ascii="Times New Roman" w:hAnsi="Times New Roman" w:cs="Times New Roman"/>
                <w:sz w:val="22"/>
              </w:rPr>
              <w:t>care experience.</w:t>
            </w:r>
          </w:p>
        </w:tc>
      </w:tr>
      <w:tr w:rsidR="00563FF6" w:rsidRPr="009724B7" w14:paraId="07A84AB4" w14:textId="77777777" w:rsidTr="00FC3B4A">
        <w:trPr>
          <w:trHeight w:val="6039"/>
        </w:trPr>
        <w:sdt>
          <w:sdtPr>
            <w:rPr>
              <w:rFonts w:ascii="Times New Roman" w:hAnsi="Times New Roman"/>
              <w:sz w:val="22"/>
            </w:rPr>
            <w:id w:val="1033002868"/>
            <w:placeholder>
              <w:docPart w:val="CDDFFE8452624C26A68AAA78D371786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6347E11C" w14:textId="77777777" w:rsidR="00563FF6" w:rsidRPr="0030483A" w:rsidRDefault="006F6E82">
                <w:pPr>
                  <w:pStyle w:val="Heading1"/>
                  <w:rPr>
                    <w:rFonts w:ascii="Times New Roman" w:hAnsi="Times New Roman"/>
                    <w:sz w:val="22"/>
                  </w:rPr>
                </w:pPr>
                <w:r w:rsidRPr="0030483A">
                  <w:rPr>
                    <w:rFonts w:ascii="Times New Roman" w:hAnsi="Times New Roman"/>
                    <w:sz w:val="22"/>
                  </w:rPr>
                  <w:t>Experience</w:t>
                </w:r>
              </w:p>
            </w:tc>
          </w:sdtContent>
        </w:sdt>
        <w:tc>
          <w:tcPr>
            <w:tcW w:w="9360" w:type="dxa"/>
          </w:tcPr>
          <w:p w14:paraId="7756152E" w14:textId="52F9F8C0" w:rsidR="001B06A1" w:rsidRDefault="001B06A1" w:rsidP="008D4953">
            <w:pPr>
              <w:pStyle w:val="Heading1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Software Development</w:t>
            </w:r>
          </w:p>
          <w:p w14:paraId="3DAA1FCA" w14:textId="5BC5C6C2" w:rsidR="001B06A1" w:rsidRDefault="001B06A1" w:rsidP="001B06A1">
            <w:pPr>
              <w:pStyle w:val="Heading1"/>
              <w:spacing w:after="0"/>
              <w:rPr>
                <w:rFonts w:ascii="Times New Roman" w:hAnsi="Times New Roman"/>
                <w:b w:val="0"/>
                <w:sz w:val="22"/>
              </w:rPr>
            </w:pPr>
            <w:r>
              <w:rPr>
                <w:rFonts w:ascii="Times New Roman" w:hAnsi="Times New Roman"/>
                <w:b w:val="0"/>
                <w:sz w:val="22"/>
              </w:rPr>
              <w:t>University of Houston-C</w:t>
            </w:r>
            <w:r w:rsidR="00D832E3">
              <w:rPr>
                <w:rFonts w:ascii="Times New Roman" w:hAnsi="Times New Roman"/>
                <w:b w:val="0"/>
                <w:sz w:val="22"/>
              </w:rPr>
              <w:t xml:space="preserve">omputer </w:t>
            </w:r>
            <w:r>
              <w:rPr>
                <w:rFonts w:ascii="Times New Roman" w:hAnsi="Times New Roman"/>
                <w:b w:val="0"/>
                <w:sz w:val="22"/>
              </w:rPr>
              <w:t>S</w:t>
            </w:r>
            <w:r w:rsidR="00D832E3">
              <w:rPr>
                <w:rFonts w:ascii="Times New Roman" w:hAnsi="Times New Roman"/>
                <w:b w:val="0"/>
                <w:sz w:val="22"/>
              </w:rPr>
              <w:t>cience</w:t>
            </w:r>
            <w:r>
              <w:rPr>
                <w:rFonts w:ascii="Times New Roman" w:hAnsi="Times New Roman"/>
                <w:b w:val="0"/>
                <w:sz w:val="22"/>
              </w:rPr>
              <w:t xml:space="preserve"> </w:t>
            </w:r>
            <w:r w:rsidR="00D832E3">
              <w:rPr>
                <w:rFonts w:ascii="Times New Roman" w:hAnsi="Times New Roman"/>
                <w:b w:val="0"/>
                <w:sz w:val="22"/>
              </w:rPr>
              <w:t xml:space="preserve">Degree </w:t>
            </w:r>
            <w:r>
              <w:rPr>
                <w:rFonts w:ascii="Times New Roman" w:hAnsi="Times New Roman"/>
                <w:b w:val="0"/>
                <w:sz w:val="22"/>
              </w:rPr>
              <w:t>Program</w:t>
            </w:r>
          </w:p>
          <w:p w14:paraId="37304FBA" w14:textId="574C9521" w:rsidR="001B06A1" w:rsidRPr="001B06A1" w:rsidRDefault="001B06A1" w:rsidP="001B06A1">
            <w:pPr>
              <w:pStyle w:val="Heading1"/>
              <w:spacing w:after="0"/>
              <w:rPr>
                <w:rFonts w:ascii="Times New Roman" w:hAnsi="Times New Roman"/>
                <w:b w:val="0"/>
                <w:sz w:val="22"/>
              </w:rPr>
            </w:pPr>
            <w:r w:rsidRPr="001B06A1">
              <w:rPr>
                <w:rFonts w:ascii="Times New Roman" w:hAnsi="Times New Roman"/>
                <w:b w:val="0"/>
                <w:sz w:val="22"/>
              </w:rPr>
              <w:t xml:space="preserve">January 2016 – </w:t>
            </w:r>
            <w:r w:rsidR="005E4857">
              <w:rPr>
                <w:rFonts w:ascii="Times New Roman" w:hAnsi="Times New Roman"/>
                <w:b w:val="0"/>
                <w:sz w:val="22"/>
              </w:rPr>
              <w:t>August</w:t>
            </w:r>
            <w:r w:rsidRPr="001B06A1">
              <w:rPr>
                <w:rFonts w:ascii="Times New Roman" w:hAnsi="Times New Roman"/>
                <w:b w:val="0"/>
                <w:sz w:val="22"/>
              </w:rPr>
              <w:t xml:space="preserve"> 2019</w:t>
            </w:r>
          </w:p>
          <w:p w14:paraId="7DA0B306" w14:textId="1900F8A0" w:rsidR="00D832E3" w:rsidRDefault="00D832E3" w:rsidP="001B06A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</w:rPr>
            </w:pPr>
            <w:r w:rsidRPr="001B06A1">
              <w:rPr>
                <w:rFonts w:ascii="Times New Roman" w:hAnsi="Times New Roman" w:cs="Times New Roman"/>
                <w:sz w:val="22"/>
              </w:rPr>
              <w:t>Developed a Student Management System using Visual Studio</w:t>
            </w:r>
          </w:p>
          <w:p w14:paraId="30DC1D0F" w14:textId="554EC6F3" w:rsidR="001B06A1" w:rsidRPr="001B06A1" w:rsidRDefault="001B06A1" w:rsidP="001B06A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</w:rPr>
            </w:pPr>
            <w:r w:rsidRPr="001B06A1">
              <w:rPr>
                <w:rFonts w:ascii="Times New Roman" w:hAnsi="Times New Roman" w:cs="Times New Roman"/>
                <w:sz w:val="22"/>
              </w:rPr>
              <w:t>Designed a Student Management System back end database using MySQL Workbench</w:t>
            </w:r>
          </w:p>
          <w:p w14:paraId="6E8585ED" w14:textId="5FE38E84" w:rsidR="001B06A1" w:rsidRPr="001B06A1" w:rsidRDefault="001B06A1" w:rsidP="001B06A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</w:rPr>
            </w:pPr>
            <w:r w:rsidRPr="001B06A1">
              <w:rPr>
                <w:rFonts w:ascii="Times New Roman" w:hAnsi="Times New Roman" w:cs="Times New Roman"/>
                <w:sz w:val="22"/>
              </w:rPr>
              <w:t xml:space="preserve">Developed a Student Management System </w:t>
            </w:r>
            <w:r w:rsidR="00D832E3">
              <w:rPr>
                <w:rFonts w:ascii="Times New Roman" w:hAnsi="Times New Roman" w:cs="Times New Roman"/>
                <w:sz w:val="22"/>
              </w:rPr>
              <w:t>GUI</w:t>
            </w:r>
            <w:r w:rsidRPr="001B06A1">
              <w:rPr>
                <w:rFonts w:ascii="Times New Roman" w:hAnsi="Times New Roman" w:cs="Times New Roman"/>
                <w:sz w:val="22"/>
              </w:rPr>
              <w:t xml:space="preserve"> using VB.Net </w:t>
            </w:r>
          </w:p>
          <w:p w14:paraId="28AFB663" w14:textId="4E5E102F" w:rsidR="001B06A1" w:rsidRDefault="001B06A1" w:rsidP="001B06A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</w:rPr>
            </w:pPr>
            <w:r w:rsidRPr="001B06A1">
              <w:rPr>
                <w:rFonts w:ascii="Times New Roman" w:hAnsi="Times New Roman" w:cs="Times New Roman"/>
                <w:sz w:val="22"/>
              </w:rPr>
              <w:t>Developed a Lab Management System using Java</w:t>
            </w:r>
          </w:p>
          <w:p w14:paraId="099FB691" w14:textId="3F01D386" w:rsidR="00153B8E" w:rsidRDefault="00153B8E" w:rsidP="001B06A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Researched </w:t>
            </w:r>
            <w:r w:rsidR="00FD2DE9">
              <w:rPr>
                <w:rFonts w:ascii="Times New Roman" w:hAnsi="Times New Roman" w:cs="Times New Roman"/>
                <w:sz w:val="22"/>
              </w:rPr>
              <w:t xml:space="preserve">Computer Vision </w:t>
            </w:r>
            <w:r>
              <w:rPr>
                <w:rFonts w:ascii="Times New Roman" w:hAnsi="Times New Roman" w:cs="Times New Roman"/>
                <w:sz w:val="22"/>
              </w:rPr>
              <w:t xml:space="preserve">Techniques </w:t>
            </w:r>
            <w:r w:rsidR="00FD2DE9">
              <w:rPr>
                <w:rFonts w:ascii="Times New Roman" w:hAnsi="Times New Roman" w:cs="Times New Roman"/>
                <w:sz w:val="22"/>
              </w:rPr>
              <w:t>using OpenCV</w:t>
            </w:r>
            <w:r w:rsidR="00D832E3">
              <w:rPr>
                <w:rFonts w:ascii="Times New Roman" w:hAnsi="Times New Roman" w:cs="Times New Roman"/>
                <w:sz w:val="22"/>
              </w:rPr>
              <w:t xml:space="preserve"> algorithms</w:t>
            </w:r>
          </w:p>
          <w:p w14:paraId="441C8CD4" w14:textId="4C2FE823" w:rsidR="00CD7E31" w:rsidRDefault="00CD7E31" w:rsidP="001B06A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W</w:t>
            </w:r>
            <w:r w:rsidRPr="00CD7E31">
              <w:rPr>
                <w:rFonts w:ascii="Times New Roman" w:hAnsi="Times New Roman" w:cs="Times New Roman"/>
                <w:sz w:val="22"/>
              </w:rPr>
              <w:t>ork</w:t>
            </w:r>
            <w:r>
              <w:rPr>
                <w:rFonts w:ascii="Times New Roman" w:hAnsi="Times New Roman" w:cs="Times New Roman"/>
                <w:sz w:val="22"/>
              </w:rPr>
              <w:t>ed</w:t>
            </w:r>
            <w:r w:rsidRPr="00CD7E31">
              <w:rPr>
                <w:rFonts w:ascii="Times New Roman" w:hAnsi="Times New Roman" w:cs="Times New Roman"/>
                <w:sz w:val="22"/>
              </w:rPr>
              <w:t xml:space="preserve"> with </w:t>
            </w:r>
            <w:r>
              <w:rPr>
                <w:rFonts w:ascii="Times New Roman" w:hAnsi="Times New Roman" w:cs="Times New Roman"/>
                <w:sz w:val="22"/>
              </w:rPr>
              <w:t>and</w:t>
            </w:r>
            <w:r w:rsidRPr="00CD7E31">
              <w:rPr>
                <w:rFonts w:ascii="Times New Roman" w:hAnsi="Times New Roman" w:cs="Times New Roman"/>
                <w:sz w:val="22"/>
              </w:rPr>
              <w:t xml:space="preserve"> familiar around Java, C++ and</w:t>
            </w:r>
            <w:bookmarkStart w:id="0" w:name="_GoBack"/>
            <w:bookmarkEnd w:id="0"/>
            <w:r w:rsidRPr="00CD7E31">
              <w:rPr>
                <w:rFonts w:ascii="Times New Roman" w:hAnsi="Times New Roman" w:cs="Times New Roman"/>
                <w:sz w:val="22"/>
              </w:rPr>
              <w:t xml:space="preserve"> Python</w:t>
            </w:r>
          </w:p>
          <w:p w14:paraId="60A02C18" w14:textId="369825BE" w:rsidR="00CD7E31" w:rsidRDefault="00CD7E31" w:rsidP="001B06A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2"/>
              </w:rPr>
            </w:pPr>
            <w:r w:rsidRPr="00CD7E31">
              <w:rPr>
                <w:rFonts w:ascii="Times New Roman" w:hAnsi="Times New Roman" w:cs="Times New Roman"/>
                <w:sz w:val="22"/>
              </w:rPr>
              <w:t>Very strong foundational knowledge in Object-Oriented Design Principles, Data Structures, Algorithms, SQL, Operating Systems, and Software Engineering</w:t>
            </w:r>
          </w:p>
          <w:p w14:paraId="05ECBC26" w14:textId="77777777" w:rsidR="00CD7E31" w:rsidRDefault="00CD7E31" w:rsidP="00CD7E31">
            <w:pPr>
              <w:pStyle w:val="ListParagraph"/>
              <w:rPr>
                <w:rFonts w:ascii="Times New Roman" w:hAnsi="Times New Roman" w:cs="Times New Roman"/>
                <w:sz w:val="22"/>
              </w:rPr>
            </w:pPr>
          </w:p>
          <w:p w14:paraId="5793ECAD" w14:textId="5E654683" w:rsidR="00563FF6" w:rsidRPr="0030483A" w:rsidRDefault="002F5D59" w:rsidP="008D4953">
            <w:pPr>
              <w:pStyle w:val="Heading1"/>
              <w:spacing w:after="0"/>
              <w:rPr>
                <w:rFonts w:ascii="Times New Roman" w:eastAsiaTheme="minorEastAsia" w:hAnsi="Times New Roman"/>
                <w:sz w:val="22"/>
              </w:rPr>
            </w:pPr>
            <w:r w:rsidRPr="0030483A">
              <w:rPr>
                <w:rFonts w:ascii="Times New Roman" w:hAnsi="Times New Roman"/>
                <w:sz w:val="22"/>
              </w:rPr>
              <w:t xml:space="preserve">Cardiac </w:t>
            </w:r>
            <w:r w:rsidR="00153B8E">
              <w:rPr>
                <w:rFonts w:ascii="Times New Roman" w:hAnsi="Times New Roman"/>
                <w:sz w:val="22"/>
              </w:rPr>
              <w:t xml:space="preserve">Stress </w:t>
            </w:r>
            <w:r w:rsidRPr="0030483A">
              <w:rPr>
                <w:rFonts w:ascii="Times New Roman" w:hAnsi="Times New Roman"/>
                <w:sz w:val="22"/>
              </w:rPr>
              <w:t>Technologist</w:t>
            </w:r>
          </w:p>
          <w:p w14:paraId="60EB8C33" w14:textId="77777777" w:rsidR="00E271A6" w:rsidRDefault="002F5D59" w:rsidP="00E271A6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30483A">
              <w:rPr>
                <w:rFonts w:ascii="Times New Roman" w:hAnsi="Times New Roman" w:cs="Times New Roman"/>
                <w:sz w:val="22"/>
              </w:rPr>
              <w:t>Digirad</w:t>
            </w:r>
            <w:r w:rsidR="008D4953" w:rsidRPr="0030483A">
              <w:rPr>
                <w:rFonts w:ascii="Times New Roman" w:hAnsi="Times New Roman" w:cs="Times New Roman"/>
                <w:sz w:val="22"/>
              </w:rPr>
              <w:t xml:space="preserve"> Corporation</w:t>
            </w:r>
            <w:r w:rsidR="006F6E82" w:rsidRPr="0030483A"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30483A">
              <w:rPr>
                <w:rFonts w:ascii="Times New Roman" w:hAnsi="Times New Roman" w:cs="Times New Roman"/>
                <w:sz w:val="22"/>
              </w:rPr>
              <w:t>Houston, Texas</w:t>
            </w:r>
          </w:p>
          <w:p w14:paraId="476E7B2F" w14:textId="659243C7" w:rsidR="002A6690" w:rsidRPr="0030483A" w:rsidRDefault="000D7831" w:rsidP="00E271A6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30483A">
              <w:rPr>
                <w:rFonts w:ascii="Times New Roman" w:hAnsi="Times New Roman" w:cs="Times New Roman"/>
                <w:sz w:val="22"/>
              </w:rPr>
              <w:t xml:space="preserve">May </w:t>
            </w:r>
            <w:r w:rsidR="002F5D59" w:rsidRPr="0030483A">
              <w:rPr>
                <w:rFonts w:ascii="Times New Roman" w:hAnsi="Times New Roman" w:cs="Times New Roman"/>
                <w:sz w:val="22"/>
              </w:rPr>
              <w:t>2008</w:t>
            </w:r>
            <w:r w:rsidR="006F6E82" w:rsidRPr="0030483A">
              <w:rPr>
                <w:rFonts w:ascii="Times New Roman" w:hAnsi="Times New Roman" w:cs="Times New Roman"/>
                <w:sz w:val="22"/>
              </w:rPr>
              <w:t xml:space="preserve"> – </w:t>
            </w:r>
            <w:r w:rsidR="00D6419D">
              <w:rPr>
                <w:rFonts w:ascii="Times New Roman" w:hAnsi="Times New Roman" w:cs="Times New Roman"/>
                <w:sz w:val="22"/>
              </w:rPr>
              <w:t>August 2019</w:t>
            </w:r>
          </w:p>
          <w:p w14:paraId="7478A12C" w14:textId="77777777" w:rsidR="00F26EF2" w:rsidRPr="0030483A" w:rsidRDefault="0030483A" w:rsidP="009724B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333333"/>
                <w:sz w:val="22"/>
              </w:rPr>
            </w:pPr>
            <w:r w:rsidRPr="0030483A">
              <w:rPr>
                <w:rFonts w:ascii="Times New Roman" w:hAnsi="Times New Roman" w:cs="Times New Roman"/>
                <w:color w:val="333333"/>
                <w:sz w:val="22"/>
              </w:rPr>
              <w:t>A</w:t>
            </w:r>
            <w:r w:rsidR="00566FEF" w:rsidRPr="0030483A">
              <w:rPr>
                <w:rFonts w:ascii="Times New Roman" w:hAnsi="Times New Roman" w:cs="Times New Roman"/>
                <w:color w:val="333333"/>
                <w:sz w:val="22"/>
              </w:rPr>
              <w:t xml:space="preserve">dminister </w:t>
            </w:r>
            <w:r w:rsidR="000C6223" w:rsidRPr="0030483A">
              <w:rPr>
                <w:rFonts w:ascii="Times New Roman" w:hAnsi="Times New Roman" w:cs="Times New Roman"/>
                <w:color w:val="333333"/>
                <w:sz w:val="22"/>
              </w:rPr>
              <w:t>exercise and pharmacological stress test</w:t>
            </w:r>
            <w:r w:rsidR="00566FEF" w:rsidRPr="0030483A">
              <w:rPr>
                <w:rFonts w:ascii="Times New Roman" w:hAnsi="Times New Roman" w:cs="Times New Roman"/>
                <w:color w:val="333333"/>
                <w:sz w:val="22"/>
              </w:rPr>
              <w:t>s</w:t>
            </w:r>
            <w:r w:rsidR="006D723D" w:rsidRPr="0030483A">
              <w:rPr>
                <w:rFonts w:ascii="Times New Roman" w:hAnsi="Times New Roman" w:cs="Times New Roman"/>
                <w:color w:val="333333"/>
                <w:sz w:val="22"/>
              </w:rPr>
              <w:t xml:space="preserve"> </w:t>
            </w:r>
          </w:p>
          <w:p w14:paraId="79BB42ED" w14:textId="685C878A" w:rsidR="009724B7" w:rsidRPr="0030483A" w:rsidRDefault="0073108E" w:rsidP="009724B7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30483A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Communicat</w:t>
            </w:r>
            <w:r w:rsidR="00652CC0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e</w:t>
            </w:r>
            <w:r w:rsidRPr="0030483A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 xml:space="preserve"> effectively to the patients about their care</w:t>
            </w:r>
          </w:p>
          <w:p w14:paraId="2F956232" w14:textId="0BE4977F" w:rsidR="006C6B07" w:rsidRDefault="0030483A" w:rsidP="006D723D">
            <w:pPr>
              <w:pStyle w:val="ListParagraph"/>
              <w:numPr>
                <w:ilvl w:val="0"/>
                <w:numId w:val="4"/>
              </w:numPr>
              <w:spacing w:after="0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  <w:r w:rsidRPr="00E271A6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M</w:t>
            </w:r>
            <w:r w:rsidR="004E1AF4" w:rsidRPr="00E271A6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edical supplies officer</w:t>
            </w:r>
            <w:r w:rsidRPr="00E271A6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 xml:space="preserve"> responsible for budgeting</w:t>
            </w:r>
            <w:r w:rsidR="004E1AF4" w:rsidRPr="00E271A6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>,</w:t>
            </w:r>
            <w:r w:rsidRPr="00E271A6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 xml:space="preserve"> inventory and product analysis</w:t>
            </w:r>
            <w:r w:rsidR="004E1AF4" w:rsidRPr="00E271A6"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  <w:t xml:space="preserve"> </w:t>
            </w:r>
          </w:p>
          <w:p w14:paraId="5B9493C4" w14:textId="77777777" w:rsidR="00B375C7" w:rsidRPr="00B375C7" w:rsidRDefault="00B375C7" w:rsidP="00B375C7">
            <w:pPr>
              <w:pStyle w:val="ListParagraph"/>
              <w:spacing w:after="0"/>
              <w:rPr>
                <w:rFonts w:ascii="Times New Roman" w:hAnsi="Times New Roman" w:cs="Times New Roman"/>
                <w:color w:val="000000"/>
                <w:sz w:val="22"/>
                <w:shd w:val="clear" w:color="auto" w:fill="FFFFFF"/>
              </w:rPr>
            </w:pPr>
          </w:p>
          <w:p w14:paraId="10E4DBE7" w14:textId="42F600DA" w:rsidR="0073108E" w:rsidRPr="0030483A" w:rsidRDefault="0073108E" w:rsidP="0073108E">
            <w:pPr>
              <w:pStyle w:val="Heading1"/>
              <w:spacing w:after="0"/>
              <w:rPr>
                <w:rFonts w:ascii="Times New Roman" w:eastAsiaTheme="minorEastAsia" w:hAnsi="Times New Roman"/>
                <w:sz w:val="22"/>
              </w:rPr>
            </w:pPr>
            <w:r w:rsidRPr="0030483A">
              <w:rPr>
                <w:rFonts w:ascii="Times New Roman" w:hAnsi="Times New Roman"/>
                <w:sz w:val="22"/>
              </w:rPr>
              <w:t>Me</w:t>
            </w:r>
            <w:r w:rsidR="00FC2088">
              <w:rPr>
                <w:rFonts w:ascii="Times New Roman" w:hAnsi="Times New Roman"/>
                <w:sz w:val="22"/>
              </w:rPr>
              <w:t>dical Emergency Responder</w:t>
            </w:r>
          </w:p>
          <w:p w14:paraId="36D4E830" w14:textId="77777777" w:rsidR="0073108E" w:rsidRPr="0030483A" w:rsidRDefault="0073108E" w:rsidP="0073108E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30483A">
              <w:rPr>
                <w:rFonts w:ascii="Times New Roman" w:hAnsi="Times New Roman" w:cs="Times New Roman"/>
                <w:sz w:val="22"/>
              </w:rPr>
              <w:t xml:space="preserve">Advanced </w:t>
            </w:r>
            <w:r w:rsidR="00E271A6">
              <w:rPr>
                <w:rFonts w:ascii="Times New Roman" w:hAnsi="Times New Roman" w:cs="Times New Roman"/>
                <w:sz w:val="22"/>
              </w:rPr>
              <w:t xml:space="preserve">Diagnostic </w:t>
            </w:r>
            <w:r w:rsidRPr="0030483A">
              <w:rPr>
                <w:rFonts w:ascii="Times New Roman" w:hAnsi="Times New Roman" w:cs="Times New Roman"/>
                <w:sz w:val="22"/>
              </w:rPr>
              <w:t xml:space="preserve">Care EMS, Houston, Texas </w:t>
            </w:r>
          </w:p>
          <w:p w14:paraId="20DC46EA" w14:textId="77777777" w:rsidR="00F26EF2" w:rsidRPr="0030483A" w:rsidRDefault="000D7831" w:rsidP="0073108E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30483A">
              <w:rPr>
                <w:rFonts w:ascii="Times New Roman" w:hAnsi="Times New Roman" w:cs="Times New Roman"/>
                <w:sz w:val="22"/>
              </w:rPr>
              <w:t xml:space="preserve">January </w:t>
            </w:r>
            <w:r w:rsidR="0073108E" w:rsidRPr="0030483A">
              <w:rPr>
                <w:rFonts w:ascii="Times New Roman" w:hAnsi="Times New Roman" w:cs="Times New Roman"/>
                <w:sz w:val="22"/>
              </w:rPr>
              <w:t>200</w:t>
            </w:r>
            <w:r w:rsidRPr="0030483A">
              <w:rPr>
                <w:rFonts w:ascii="Times New Roman" w:hAnsi="Times New Roman" w:cs="Times New Roman"/>
                <w:sz w:val="22"/>
              </w:rPr>
              <w:t>4</w:t>
            </w:r>
            <w:r w:rsidR="0073108E" w:rsidRPr="0030483A">
              <w:rPr>
                <w:rFonts w:ascii="Times New Roman" w:hAnsi="Times New Roman" w:cs="Times New Roman"/>
                <w:sz w:val="22"/>
              </w:rPr>
              <w:t xml:space="preserve"> –</w:t>
            </w:r>
            <w:r w:rsidRPr="0030483A">
              <w:rPr>
                <w:rFonts w:ascii="Times New Roman" w:hAnsi="Times New Roman" w:cs="Times New Roman"/>
                <w:sz w:val="22"/>
              </w:rPr>
              <w:t xml:space="preserve"> August 2008</w:t>
            </w:r>
          </w:p>
          <w:p w14:paraId="3D9951CE" w14:textId="77777777" w:rsidR="008F0F0E" w:rsidRPr="005646A8" w:rsidRDefault="008F0F0E" w:rsidP="005646A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lang w:eastAsia="en-US"/>
              </w:rPr>
            </w:pPr>
            <w:r w:rsidRPr="005646A8">
              <w:rPr>
                <w:rFonts w:ascii="Times New Roman" w:hAnsi="Times New Roman" w:cs="Times New Roman"/>
                <w:sz w:val="22"/>
                <w:lang w:eastAsia="en-US"/>
              </w:rPr>
              <w:t>Assessed each call to determine the best course of action and outcome for the patients</w:t>
            </w:r>
          </w:p>
          <w:p w14:paraId="3DE41AA9" w14:textId="426E4DDB" w:rsidR="008F0F0E" w:rsidRPr="005646A8" w:rsidRDefault="00E271A6" w:rsidP="005646A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lang w:eastAsia="en-US"/>
              </w:rPr>
            </w:pPr>
            <w:r w:rsidRPr="005646A8">
              <w:rPr>
                <w:rFonts w:ascii="Times New Roman" w:hAnsi="Times New Roman" w:cs="Times New Roman"/>
                <w:sz w:val="22"/>
                <w:lang w:eastAsia="en-US"/>
              </w:rPr>
              <w:t>Used a</w:t>
            </w:r>
            <w:r w:rsidR="008F0F0E" w:rsidRPr="005646A8">
              <w:rPr>
                <w:rFonts w:ascii="Times New Roman" w:hAnsi="Times New Roman" w:cs="Times New Roman"/>
                <w:sz w:val="22"/>
                <w:lang w:eastAsia="en-US"/>
              </w:rPr>
              <w:t xml:space="preserve">dvanced medical </w:t>
            </w:r>
            <w:r w:rsidR="00C80547">
              <w:rPr>
                <w:rFonts w:ascii="Times New Roman" w:hAnsi="Times New Roman" w:cs="Times New Roman"/>
                <w:sz w:val="22"/>
                <w:lang w:eastAsia="en-US"/>
              </w:rPr>
              <w:t>equipment</w:t>
            </w:r>
            <w:r w:rsidR="008F0F0E" w:rsidRPr="005646A8">
              <w:rPr>
                <w:rFonts w:ascii="Times New Roman" w:hAnsi="Times New Roman" w:cs="Times New Roman"/>
                <w:sz w:val="22"/>
                <w:lang w:eastAsia="en-US"/>
              </w:rPr>
              <w:t xml:space="preserve"> including defibrillators, 12 Lead EKG</w:t>
            </w:r>
            <w:r w:rsidR="004E1AF4" w:rsidRPr="005646A8">
              <w:rPr>
                <w:rFonts w:ascii="Times New Roman" w:hAnsi="Times New Roman" w:cs="Times New Roman"/>
                <w:sz w:val="22"/>
                <w:lang w:eastAsia="en-US"/>
              </w:rPr>
              <w:t>s</w:t>
            </w:r>
            <w:r w:rsidR="008F0F0E" w:rsidRPr="005646A8">
              <w:rPr>
                <w:rFonts w:ascii="Times New Roman" w:hAnsi="Times New Roman" w:cs="Times New Roman"/>
                <w:sz w:val="22"/>
                <w:lang w:eastAsia="en-US"/>
              </w:rPr>
              <w:t xml:space="preserve">, </w:t>
            </w:r>
            <w:r w:rsidR="004E1AF4" w:rsidRPr="005646A8">
              <w:rPr>
                <w:rFonts w:ascii="Times New Roman" w:hAnsi="Times New Roman" w:cs="Times New Roman"/>
                <w:sz w:val="22"/>
                <w:lang w:eastAsia="en-US"/>
              </w:rPr>
              <w:t>and respirators</w:t>
            </w:r>
          </w:p>
          <w:p w14:paraId="6889C06F" w14:textId="3C5A72D4" w:rsidR="00FC3B4A" w:rsidRPr="00B375C7" w:rsidRDefault="000A6DBC" w:rsidP="00B375C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2"/>
                <w:lang w:eastAsia="en-US"/>
              </w:rPr>
            </w:pPr>
            <w:r w:rsidRPr="005646A8">
              <w:rPr>
                <w:rFonts w:ascii="Times New Roman" w:hAnsi="Times New Roman" w:cs="Times New Roman"/>
                <w:sz w:val="22"/>
                <w:lang w:eastAsia="en-US"/>
              </w:rPr>
              <w:t>Applied advanced cardiac life support protocols with improved outcome documented in-</w:t>
            </w:r>
            <w:r w:rsidR="0030483A" w:rsidRPr="005646A8">
              <w:rPr>
                <w:rFonts w:ascii="Times New Roman" w:hAnsi="Times New Roman" w:cs="Times New Roman"/>
                <w:sz w:val="22"/>
                <w:lang w:eastAsia="en-US"/>
              </w:rPr>
              <w:t>house</w:t>
            </w:r>
          </w:p>
        </w:tc>
      </w:tr>
      <w:tr w:rsidR="00563FF6" w:rsidRPr="009724B7" w14:paraId="6DFF8C29" w14:textId="77777777" w:rsidTr="009D7AB0">
        <w:trPr>
          <w:trHeight w:val="2106"/>
        </w:trPr>
        <w:sdt>
          <w:sdtPr>
            <w:rPr>
              <w:rFonts w:ascii="Times New Roman" w:hAnsi="Times New Roman"/>
              <w:sz w:val="22"/>
            </w:rPr>
            <w:id w:val="1405184291"/>
            <w:placeholder>
              <w:docPart w:val="35365D27C8DA4A1B99997C231FC1B2E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40" w:type="dxa"/>
              </w:tcPr>
              <w:p w14:paraId="5E468FD7" w14:textId="77777777" w:rsidR="00563FF6" w:rsidRPr="0030483A" w:rsidRDefault="006F6E82">
                <w:pPr>
                  <w:pStyle w:val="Heading1"/>
                  <w:rPr>
                    <w:rFonts w:ascii="Times New Roman" w:hAnsi="Times New Roman"/>
                    <w:sz w:val="22"/>
                  </w:rPr>
                </w:pPr>
                <w:r w:rsidRPr="0030483A">
                  <w:rPr>
                    <w:rFonts w:ascii="Times New Roman" w:hAnsi="Times New Roman"/>
                    <w:sz w:val="22"/>
                  </w:rPr>
                  <w:t>Education</w:t>
                </w:r>
              </w:p>
            </w:tc>
          </w:sdtContent>
        </w:sdt>
        <w:tc>
          <w:tcPr>
            <w:tcW w:w="9360" w:type="dxa"/>
          </w:tcPr>
          <w:p w14:paraId="54090AA3" w14:textId="6C6E94AC" w:rsidR="00EE6559" w:rsidRPr="0030483A" w:rsidRDefault="00B375C7" w:rsidP="008855A6">
            <w:pPr>
              <w:pStyle w:val="Heading1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Bachelor</w:t>
            </w:r>
            <w:r w:rsidR="006B5339">
              <w:rPr>
                <w:rFonts w:ascii="Times New Roman" w:hAnsi="Times New Roman"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 xml:space="preserve">of </w:t>
            </w:r>
            <w:r w:rsidR="00EE6559" w:rsidRPr="0030483A">
              <w:rPr>
                <w:rFonts w:ascii="Times New Roman" w:hAnsi="Times New Roman"/>
                <w:sz w:val="22"/>
              </w:rPr>
              <w:t xml:space="preserve">Computer Science </w:t>
            </w:r>
          </w:p>
          <w:p w14:paraId="79E9FFC1" w14:textId="5A624EC4" w:rsidR="00EE6559" w:rsidRPr="0030483A" w:rsidRDefault="00EE6559" w:rsidP="008855A6">
            <w:pPr>
              <w:pStyle w:val="Heading1"/>
              <w:spacing w:after="0"/>
              <w:rPr>
                <w:rFonts w:ascii="Times New Roman" w:hAnsi="Times New Roman"/>
                <w:b w:val="0"/>
                <w:sz w:val="22"/>
              </w:rPr>
            </w:pPr>
            <w:r w:rsidRPr="0030483A">
              <w:rPr>
                <w:rFonts w:ascii="Times New Roman" w:hAnsi="Times New Roman"/>
                <w:b w:val="0"/>
                <w:sz w:val="22"/>
              </w:rPr>
              <w:t>University of Houston –</w:t>
            </w:r>
            <w:r w:rsidR="00811F82" w:rsidRPr="0030483A">
              <w:rPr>
                <w:rFonts w:ascii="Times New Roman" w:hAnsi="Times New Roman"/>
                <w:b w:val="0"/>
                <w:sz w:val="22"/>
              </w:rPr>
              <w:t xml:space="preserve"> Downtown</w:t>
            </w:r>
            <w:r w:rsidR="00FD2DE9">
              <w:rPr>
                <w:rFonts w:ascii="Times New Roman" w:hAnsi="Times New Roman"/>
                <w:b w:val="0"/>
                <w:sz w:val="22"/>
              </w:rPr>
              <w:t xml:space="preserve"> August 2019</w:t>
            </w:r>
          </w:p>
          <w:p w14:paraId="21058893" w14:textId="6BBD136C" w:rsidR="00563FF6" w:rsidRPr="0030483A" w:rsidRDefault="008855A6" w:rsidP="008855A6">
            <w:pPr>
              <w:pStyle w:val="Heading1"/>
              <w:spacing w:after="0"/>
              <w:rPr>
                <w:rFonts w:ascii="Times New Roman" w:eastAsiaTheme="minorEastAsia" w:hAnsi="Times New Roman"/>
                <w:sz w:val="22"/>
              </w:rPr>
            </w:pPr>
            <w:r w:rsidRPr="0030483A">
              <w:rPr>
                <w:rFonts w:ascii="Times New Roman" w:hAnsi="Times New Roman"/>
                <w:sz w:val="22"/>
              </w:rPr>
              <w:t>Bachelor of Business Administration</w:t>
            </w:r>
            <w:r w:rsidR="00305152">
              <w:rPr>
                <w:rFonts w:ascii="Times New Roman" w:hAnsi="Times New Roman"/>
                <w:sz w:val="22"/>
              </w:rPr>
              <w:t xml:space="preserve"> </w:t>
            </w:r>
            <w:r w:rsidRPr="0030483A">
              <w:rPr>
                <w:rFonts w:ascii="Times New Roman" w:hAnsi="Times New Roman"/>
                <w:sz w:val="22"/>
              </w:rPr>
              <w:t>Cum Laude</w:t>
            </w:r>
          </w:p>
          <w:p w14:paraId="6C5533CF" w14:textId="77777777" w:rsidR="00563FF6" w:rsidRPr="0030483A" w:rsidRDefault="008855A6" w:rsidP="008855A6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 w:rsidRPr="0030483A">
              <w:rPr>
                <w:rFonts w:ascii="Times New Roman" w:hAnsi="Times New Roman" w:cs="Times New Roman"/>
                <w:sz w:val="22"/>
              </w:rPr>
              <w:t>University of Houston – Downtown: May 2011</w:t>
            </w:r>
          </w:p>
          <w:p w14:paraId="047587D4" w14:textId="23EC94D1" w:rsidR="00EE6559" w:rsidRPr="0030483A" w:rsidRDefault="00EE6559" w:rsidP="00811F82">
            <w:pPr>
              <w:spacing w:after="0"/>
              <w:contextualSpacing/>
              <w:rPr>
                <w:rFonts w:ascii="Times New Roman" w:hAnsi="Times New Roman" w:cs="Times New Roman"/>
                <w:b/>
                <w:sz w:val="22"/>
              </w:rPr>
            </w:pPr>
            <w:r w:rsidRPr="0030483A">
              <w:rPr>
                <w:rFonts w:ascii="Times New Roman" w:hAnsi="Times New Roman" w:cs="Times New Roman"/>
                <w:b/>
                <w:sz w:val="22"/>
              </w:rPr>
              <w:t>Associate of Applied Science</w:t>
            </w:r>
            <w:r w:rsidR="00754638">
              <w:rPr>
                <w:rFonts w:ascii="Times New Roman" w:hAnsi="Times New Roman" w:cs="Times New Roman"/>
                <w:b/>
                <w:sz w:val="22"/>
              </w:rPr>
              <w:t>: Emergency Medical Technology</w:t>
            </w:r>
          </w:p>
          <w:p w14:paraId="117C70C9" w14:textId="6894788F" w:rsidR="009D7AB0" w:rsidRPr="0030483A" w:rsidRDefault="00EE6559" w:rsidP="008855A6">
            <w:pPr>
              <w:spacing w:after="0"/>
              <w:contextualSpacing/>
              <w:rPr>
                <w:rFonts w:ascii="Times New Roman" w:hAnsi="Times New Roman" w:cs="Times New Roman"/>
                <w:sz w:val="22"/>
              </w:rPr>
            </w:pPr>
            <w:r w:rsidRPr="0030483A">
              <w:rPr>
                <w:rFonts w:ascii="Times New Roman" w:hAnsi="Times New Roman" w:cs="Times New Roman"/>
                <w:sz w:val="22"/>
              </w:rPr>
              <w:t>San Jacinto Community College: December 2007</w:t>
            </w:r>
          </w:p>
        </w:tc>
      </w:tr>
      <w:tr w:rsidR="00563FF6" w:rsidRPr="009724B7" w14:paraId="36443B5F" w14:textId="77777777" w:rsidTr="0089296C">
        <w:tc>
          <w:tcPr>
            <w:tcW w:w="1440" w:type="dxa"/>
          </w:tcPr>
          <w:p w14:paraId="7FB0E31F" w14:textId="1EA5A4B4" w:rsidR="00153B8E" w:rsidRPr="00D832E3" w:rsidRDefault="00EE6559" w:rsidP="00D832E3">
            <w:pPr>
              <w:pStyle w:val="Heading1"/>
              <w:spacing w:after="0"/>
              <w:rPr>
                <w:rFonts w:ascii="Times New Roman" w:hAnsi="Times New Roman"/>
                <w:sz w:val="22"/>
              </w:rPr>
            </w:pPr>
            <w:r w:rsidRPr="0030483A">
              <w:rPr>
                <w:rFonts w:ascii="Times New Roman" w:hAnsi="Times New Roman"/>
                <w:sz w:val="22"/>
              </w:rPr>
              <w:t>Credentials</w:t>
            </w:r>
          </w:p>
        </w:tc>
        <w:tc>
          <w:tcPr>
            <w:tcW w:w="9360" w:type="dxa"/>
          </w:tcPr>
          <w:p w14:paraId="4006218F" w14:textId="5E8C4632" w:rsidR="00563FF6" w:rsidRPr="0030483A" w:rsidRDefault="009D7AB0" w:rsidP="00004E43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Texas </w:t>
            </w:r>
            <w:r w:rsidR="00EE6559" w:rsidRPr="0030483A">
              <w:rPr>
                <w:rFonts w:ascii="Times New Roman" w:hAnsi="Times New Roman" w:cs="Times New Roman"/>
                <w:sz w:val="22"/>
              </w:rPr>
              <w:t>Licensed Paramedic</w:t>
            </w:r>
          </w:p>
          <w:p w14:paraId="698F372A" w14:textId="74505B81" w:rsidR="00153B8E" w:rsidRPr="00153B8E" w:rsidRDefault="00CD7E31" w:rsidP="00D832E3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CompTIA A+ Certified Computer Technician</w:t>
            </w:r>
          </w:p>
        </w:tc>
      </w:tr>
      <w:tr w:rsidR="00D832E3" w:rsidRPr="00153B8E" w14:paraId="33DB2070" w14:textId="77777777" w:rsidTr="00D832E3">
        <w:tc>
          <w:tcPr>
            <w:tcW w:w="1440" w:type="dxa"/>
          </w:tcPr>
          <w:p w14:paraId="76A6EA8B" w14:textId="1DBCCC4F" w:rsidR="00D832E3" w:rsidRPr="00D832E3" w:rsidRDefault="00D832E3" w:rsidP="000267AE">
            <w:pPr>
              <w:pStyle w:val="Heading1"/>
              <w:spacing w:after="0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Skills</w:t>
            </w:r>
          </w:p>
        </w:tc>
        <w:tc>
          <w:tcPr>
            <w:tcW w:w="9360" w:type="dxa"/>
          </w:tcPr>
          <w:p w14:paraId="51C5FF2C" w14:textId="0569BA76" w:rsidR="00D832E3" w:rsidRPr="00D832E3" w:rsidRDefault="00D832E3" w:rsidP="00D832E3">
            <w:pPr>
              <w:spacing w:after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Programming in </w:t>
            </w:r>
            <w:r w:rsidRPr="00D832E3">
              <w:rPr>
                <w:rFonts w:ascii="Times New Roman" w:hAnsi="Times New Roman" w:cs="Times New Roman"/>
                <w:sz w:val="22"/>
              </w:rPr>
              <w:t>C++, Java, Visual Basic, PHP</w:t>
            </w:r>
            <w:r>
              <w:rPr>
                <w:rFonts w:ascii="Times New Roman" w:hAnsi="Times New Roman" w:cs="Times New Roman"/>
                <w:sz w:val="22"/>
              </w:rPr>
              <w:t>,</w:t>
            </w:r>
            <w:r w:rsidRPr="00D832E3">
              <w:rPr>
                <w:rFonts w:ascii="Times New Roman" w:hAnsi="Times New Roman" w:cs="Times New Roman"/>
                <w:sz w:val="22"/>
              </w:rPr>
              <w:t xml:space="preserve"> MySQL</w:t>
            </w:r>
            <w:r>
              <w:rPr>
                <w:rFonts w:ascii="Times New Roman" w:hAnsi="Times New Roman" w:cs="Times New Roman"/>
                <w:sz w:val="22"/>
              </w:rPr>
              <w:t xml:space="preserve">, </w:t>
            </w:r>
            <w:r w:rsidRPr="00D832E3">
              <w:rPr>
                <w:rFonts w:ascii="Times New Roman" w:hAnsi="Times New Roman" w:cs="Times New Roman"/>
                <w:sz w:val="22"/>
              </w:rPr>
              <w:t>HTML &amp; CSS</w:t>
            </w:r>
          </w:p>
        </w:tc>
      </w:tr>
    </w:tbl>
    <w:p w14:paraId="72A681AD" w14:textId="77777777" w:rsidR="00563FF6" w:rsidRPr="009724B7" w:rsidRDefault="00563FF6">
      <w:pPr>
        <w:rPr>
          <w:rFonts w:ascii="Times New Roman" w:hAnsi="Times New Roman" w:cs="Times New Roman"/>
          <w:sz w:val="24"/>
          <w:szCs w:val="24"/>
        </w:rPr>
      </w:pPr>
    </w:p>
    <w:sectPr w:rsidR="00563FF6" w:rsidRPr="009724B7" w:rsidSect="00754638">
      <w:footerReference w:type="default" r:id="rId9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8378E" w14:textId="77777777" w:rsidR="000A36DD" w:rsidRDefault="000A36DD">
      <w:pPr>
        <w:spacing w:after="0" w:line="240" w:lineRule="auto"/>
      </w:pPr>
      <w:r>
        <w:separator/>
      </w:r>
    </w:p>
  </w:endnote>
  <w:endnote w:type="continuationSeparator" w:id="0">
    <w:p w14:paraId="759EBE0F" w14:textId="77777777" w:rsidR="000A36DD" w:rsidRDefault="000A3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2016"/>
      <w:gridCol w:w="8784"/>
    </w:tblGrid>
    <w:tr w:rsidR="00563FF6" w14:paraId="5646641C" w14:textId="77777777"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02716E50" w14:textId="77777777" w:rsidR="00563FF6" w:rsidRDefault="006F6E82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004E43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  <w:tc>
        <w:tcPr>
          <w:tcW w:w="7027" w:type="dxa"/>
          <w:tcBorders>
            <w:top w:val="single" w:sz="4" w:space="0" w:color="7F7F7F" w:themeColor="background1" w:themeShade="7F"/>
          </w:tcBorders>
        </w:tcPr>
        <w:p w14:paraId="54A1B453" w14:textId="77777777" w:rsidR="00563FF6" w:rsidRDefault="000A36DD">
          <w:pPr>
            <w:pStyle w:val="Footer"/>
          </w:pPr>
          <w:sdt>
            <w:sdtPr>
              <w:alias w:val="Your Name"/>
              <w:tag w:val=""/>
              <w:id w:val="-1184592690"/>
              <w:placeholder>
                <w:docPart w:val="FE6C45D333B7460388776ADE1F6D559A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r w:rsidR="00A06661">
                <w:t>DANIEL O. OBIERO</w:t>
              </w:r>
            </w:sdtContent>
          </w:sdt>
        </w:p>
        <w:p w14:paraId="5A8FB602" w14:textId="54862C27" w:rsidR="00563FF6" w:rsidRDefault="000A36DD">
          <w:pPr>
            <w:pStyle w:val="Footer"/>
          </w:pPr>
          <w:sdt>
            <w:sdtPr>
              <w:alias w:val="Street Address"/>
              <w:tag w:val=""/>
              <w:id w:val="1530058015"/>
              <w:placeholder>
                <w:docPart w:val="DD1E07A6C77647EAB390402E377A3B42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r w:rsidR="004476A7">
                <w:t>Houston, Texas</w:t>
              </w:r>
            </w:sdtContent>
          </w:sdt>
          <w:r w:rsidR="006F6E82">
            <w:t xml:space="preserve"> – </w:t>
          </w:r>
          <w:sdt>
            <w:sdtPr>
              <w:alias w:val="Telephone"/>
              <w:tag w:val=""/>
              <w:id w:val="-145366429"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 w:rsidR="00204D7E">
                <w:t>(713)-291-0760</w:t>
              </w:r>
            </w:sdtContent>
          </w:sdt>
          <w:r w:rsidR="00204D7E">
            <w:t xml:space="preserve"> </w:t>
          </w:r>
          <w:r w:rsidR="006F6E82">
            <w:t xml:space="preserve"> </w:t>
          </w:r>
          <w:r w:rsidR="00204D7E">
            <w:t>dobiero@gmail.com</w:t>
          </w:r>
        </w:p>
      </w:tc>
    </w:tr>
  </w:tbl>
  <w:p w14:paraId="657B69E6" w14:textId="77777777" w:rsidR="00563FF6" w:rsidRDefault="00563F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94E63" w14:textId="77777777" w:rsidR="000A36DD" w:rsidRDefault="000A36DD">
      <w:pPr>
        <w:spacing w:after="0" w:line="240" w:lineRule="auto"/>
      </w:pPr>
      <w:r>
        <w:separator/>
      </w:r>
    </w:p>
  </w:footnote>
  <w:footnote w:type="continuationSeparator" w:id="0">
    <w:p w14:paraId="4F816BFD" w14:textId="77777777" w:rsidR="000A36DD" w:rsidRDefault="000A36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61D"/>
    <w:multiLevelType w:val="hybridMultilevel"/>
    <w:tmpl w:val="801A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85767"/>
    <w:multiLevelType w:val="hybridMultilevel"/>
    <w:tmpl w:val="C256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3758D"/>
    <w:multiLevelType w:val="hybridMultilevel"/>
    <w:tmpl w:val="FF1A3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B30EF"/>
    <w:multiLevelType w:val="multilevel"/>
    <w:tmpl w:val="EC1C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52CE4"/>
    <w:multiLevelType w:val="hybridMultilevel"/>
    <w:tmpl w:val="ABAA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6" w15:restartNumberingAfterBreak="0">
    <w:nsid w:val="7D993AB3"/>
    <w:multiLevelType w:val="multilevel"/>
    <w:tmpl w:val="541A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661"/>
    <w:rsid w:val="00004E43"/>
    <w:rsid w:val="00025AB7"/>
    <w:rsid w:val="000A36DD"/>
    <w:rsid w:val="000A6DBC"/>
    <w:rsid w:val="000B7288"/>
    <w:rsid w:val="000C6223"/>
    <w:rsid w:val="000D5181"/>
    <w:rsid w:val="000D7831"/>
    <w:rsid w:val="00153B8E"/>
    <w:rsid w:val="001B06A1"/>
    <w:rsid w:val="001B21F8"/>
    <w:rsid w:val="001E47C0"/>
    <w:rsid w:val="00204D7E"/>
    <w:rsid w:val="00216149"/>
    <w:rsid w:val="002A39D8"/>
    <w:rsid w:val="002A6690"/>
    <w:rsid w:val="002B5EC6"/>
    <w:rsid w:val="002C2D3B"/>
    <w:rsid w:val="002E4A60"/>
    <w:rsid w:val="002F5D59"/>
    <w:rsid w:val="0030483A"/>
    <w:rsid w:val="00305152"/>
    <w:rsid w:val="00312CCB"/>
    <w:rsid w:val="003616D3"/>
    <w:rsid w:val="003769D6"/>
    <w:rsid w:val="003A2E6C"/>
    <w:rsid w:val="003A5DF0"/>
    <w:rsid w:val="003B09E5"/>
    <w:rsid w:val="003D7962"/>
    <w:rsid w:val="00407F2D"/>
    <w:rsid w:val="00431BF9"/>
    <w:rsid w:val="004476A7"/>
    <w:rsid w:val="00474431"/>
    <w:rsid w:val="004E1AF4"/>
    <w:rsid w:val="004E4DAB"/>
    <w:rsid w:val="00533E69"/>
    <w:rsid w:val="00563FF6"/>
    <w:rsid w:val="005646A8"/>
    <w:rsid w:val="00566FEF"/>
    <w:rsid w:val="005A4D2E"/>
    <w:rsid w:val="005E4857"/>
    <w:rsid w:val="00652CC0"/>
    <w:rsid w:val="006B5339"/>
    <w:rsid w:val="006C6B07"/>
    <w:rsid w:val="006D723D"/>
    <w:rsid w:val="006F2C01"/>
    <w:rsid w:val="006F6E82"/>
    <w:rsid w:val="007011FA"/>
    <w:rsid w:val="0073108E"/>
    <w:rsid w:val="00754638"/>
    <w:rsid w:val="007F263A"/>
    <w:rsid w:val="007F7ABE"/>
    <w:rsid w:val="007F7D65"/>
    <w:rsid w:val="00811F82"/>
    <w:rsid w:val="008855A6"/>
    <w:rsid w:val="0089296C"/>
    <w:rsid w:val="00892F12"/>
    <w:rsid w:val="00895CF8"/>
    <w:rsid w:val="008A6A7E"/>
    <w:rsid w:val="008D4953"/>
    <w:rsid w:val="008F0F0E"/>
    <w:rsid w:val="009724B7"/>
    <w:rsid w:val="009D7AB0"/>
    <w:rsid w:val="00A06661"/>
    <w:rsid w:val="00A83C02"/>
    <w:rsid w:val="00A851D0"/>
    <w:rsid w:val="00B375C7"/>
    <w:rsid w:val="00B64EE0"/>
    <w:rsid w:val="00BE21B9"/>
    <w:rsid w:val="00C07386"/>
    <w:rsid w:val="00C51593"/>
    <w:rsid w:val="00C80547"/>
    <w:rsid w:val="00C9170D"/>
    <w:rsid w:val="00CD7E31"/>
    <w:rsid w:val="00D33CCB"/>
    <w:rsid w:val="00D40751"/>
    <w:rsid w:val="00D6419D"/>
    <w:rsid w:val="00D832E3"/>
    <w:rsid w:val="00D84431"/>
    <w:rsid w:val="00E271A6"/>
    <w:rsid w:val="00EE6559"/>
    <w:rsid w:val="00F26EF2"/>
    <w:rsid w:val="00FC2088"/>
    <w:rsid w:val="00FC3B4A"/>
    <w:rsid w:val="00FD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DF2DB"/>
  <w15:chartTrackingRefBased/>
  <w15:docId w15:val="{7F5CEED5-21EC-4F43-974B-1E7EC153B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Normal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Normal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szCs w:val="22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="Times New Roman" w:hAnsiTheme="majorHAnsi" w:cs="Times New Roman"/>
      <w:b/>
      <w:szCs w:val="22"/>
    </w:rPr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Date">
    <w:name w:val="Date"/>
    <w:basedOn w:val="Normal"/>
    <w:next w:val="Normal"/>
    <w:link w:val="DateChar"/>
    <w:uiPriority w:val="99"/>
    <w:rPr>
      <w:i/>
    </w:rPr>
  </w:style>
  <w:style w:type="character" w:customStyle="1" w:styleId="DateChar">
    <w:name w:val="Date Char"/>
    <w:basedOn w:val="DefaultParagraphFont"/>
    <w:link w:val="Date"/>
    <w:uiPriority w:val="99"/>
    <w:rPr>
      <w:i/>
      <w:szCs w:val="22"/>
    </w:rPr>
  </w:style>
  <w:style w:type="character" w:customStyle="1" w:styleId="apple-converted-space">
    <w:name w:val="apple-converted-space"/>
    <w:basedOn w:val="DefaultParagraphFont"/>
    <w:rsid w:val="000C6223"/>
  </w:style>
  <w:style w:type="character" w:styleId="Hyperlink">
    <w:name w:val="Hyperlink"/>
    <w:basedOn w:val="DefaultParagraphFont"/>
    <w:uiPriority w:val="99"/>
    <w:unhideWhenUsed/>
    <w:rsid w:val="000C622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B5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9724B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A4D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3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namdevelopmen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-MAIN-PC\AppData\Roaming\Microsoft\Templates\Chronologic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3E899F84062459583D3A7A47D1F8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9D9471-F9A0-4D32-B758-2B3DA3712D0F}"/>
      </w:docPartPr>
      <w:docPartBody>
        <w:p w:rsidR="00F97BAC" w:rsidRDefault="00B0583D">
          <w:pPr>
            <w:pStyle w:val="23E899F84062459583D3A7A47D1F8077"/>
          </w:pPr>
          <w:r>
            <w:t>Your Name</w:t>
          </w:r>
        </w:p>
      </w:docPartBody>
    </w:docPart>
    <w:docPart>
      <w:docPartPr>
        <w:name w:val="43AA53A493B1499590B418C37E237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B19BE-4D07-409A-8E54-6F15AAD9BD71}"/>
      </w:docPartPr>
      <w:docPartBody>
        <w:p w:rsidR="00F97BAC" w:rsidRDefault="00B0583D">
          <w:pPr>
            <w:pStyle w:val="43AA53A493B1499590B418C37E237D5B"/>
          </w:pPr>
          <w:r>
            <w:t>Street Address, City, ST ZIP Code</w:t>
          </w:r>
        </w:p>
      </w:docPartBody>
    </w:docPart>
    <w:docPart>
      <w:docPartPr>
        <w:name w:val="CDDFFE8452624C26A68AAA78D37178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621AD6-A26E-41C6-84AF-A6CB08E5C8FC}"/>
      </w:docPartPr>
      <w:docPartBody>
        <w:p w:rsidR="00F97BAC" w:rsidRDefault="00B0583D">
          <w:pPr>
            <w:pStyle w:val="CDDFFE8452624C26A68AAA78D371786C"/>
          </w:pPr>
          <w:r>
            <w:t>Experience</w:t>
          </w:r>
        </w:p>
      </w:docPartBody>
    </w:docPart>
    <w:docPart>
      <w:docPartPr>
        <w:name w:val="35365D27C8DA4A1B99997C231FC1B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8D7496-93CA-4906-BA60-56721C2A47D7}"/>
      </w:docPartPr>
      <w:docPartBody>
        <w:p w:rsidR="00F97BAC" w:rsidRDefault="00B0583D">
          <w:pPr>
            <w:pStyle w:val="35365D27C8DA4A1B99997C231FC1B2E2"/>
          </w:pPr>
          <w:r>
            <w:t>Education</w:t>
          </w:r>
        </w:p>
      </w:docPartBody>
    </w:docPart>
    <w:docPart>
      <w:docPartPr>
        <w:name w:val="FE6C45D333B7460388776ADE1F6D55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8EC97-A72C-4978-85DB-7566B45A57CA}"/>
      </w:docPartPr>
      <w:docPartBody>
        <w:p w:rsidR="00F97BAC" w:rsidRDefault="00B0583D">
          <w:pPr>
            <w:pStyle w:val="FE6C45D333B7460388776ADE1F6D559A"/>
          </w:pPr>
          <w:r>
            <w:t>References</w:t>
          </w:r>
        </w:p>
      </w:docPartBody>
    </w:docPart>
    <w:docPart>
      <w:docPartPr>
        <w:name w:val="DD1E07A6C77647EAB390402E377A3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19598-903E-4230-AF77-75D9ADAD0FBD}"/>
      </w:docPartPr>
      <w:docPartBody>
        <w:p w:rsidR="00F97BAC" w:rsidRDefault="00B0583D">
          <w:pPr>
            <w:pStyle w:val="DD1E07A6C77647EAB390402E377A3B42"/>
          </w:pPr>
          <w:r>
            <w:t>Contact Information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83D"/>
    <w:rsid w:val="001E67EA"/>
    <w:rsid w:val="002663EC"/>
    <w:rsid w:val="00353975"/>
    <w:rsid w:val="003A69BE"/>
    <w:rsid w:val="0072145A"/>
    <w:rsid w:val="009C2E2D"/>
    <w:rsid w:val="00B0583D"/>
    <w:rsid w:val="00BC520A"/>
    <w:rsid w:val="00E01BB8"/>
    <w:rsid w:val="00ED7D5A"/>
    <w:rsid w:val="00EE3FB0"/>
    <w:rsid w:val="00F9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E899F84062459583D3A7A47D1F8077">
    <w:name w:val="23E899F84062459583D3A7A47D1F8077"/>
  </w:style>
  <w:style w:type="paragraph" w:customStyle="1" w:styleId="43AA53A493B1499590B418C37E237D5B">
    <w:name w:val="43AA53A493B1499590B418C37E237D5B"/>
  </w:style>
  <w:style w:type="paragraph" w:customStyle="1" w:styleId="FF248A88D6B44B42B65579D02E60E0B9">
    <w:name w:val="FF248A88D6B44B42B65579D02E60E0B9"/>
  </w:style>
  <w:style w:type="paragraph" w:customStyle="1" w:styleId="8F3B4CA6032C471FACF32599E745C1F7">
    <w:name w:val="8F3B4CA6032C471FACF32599E745C1F7"/>
  </w:style>
  <w:style w:type="paragraph" w:customStyle="1" w:styleId="51B983F748854B4894D664C4B1161793">
    <w:name w:val="51B983F748854B4894D664C4B1161793"/>
  </w:style>
  <w:style w:type="paragraph" w:customStyle="1" w:styleId="7BBA66927D144989A497514F613284A0">
    <w:name w:val="7BBA66927D144989A497514F613284A0"/>
  </w:style>
  <w:style w:type="paragraph" w:customStyle="1" w:styleId="CDDFFE8452624C26A68AAA78D371786C">
    <w:name w:val="CDDFFE8452624C26A68AAA78D371786C"/>
  </w:style>
  <w:style w:type="paragraph" w:customStyle="1" w:styleId="54D8F97EC77F41F284A6DABB091741E5">
    <w:name w:val="54D8F97EC77F41F284A6DABB091741E5"/>
  </w:style>
  <w:style w:type="paragraph" w:customStyle="1" w:styleId="E35EAF0EEDEE4B1BB4D248F3B6EDB9CD">
    <w:name w:val="E35EAF0EEDEE4B1BB4D248F3B6EDB9CD"/>
  </w:style>
  <w:style w:type="paragraph" w:customStyle="1" w:styleId="05E40BDB3AFB4CCF8D4169A3FBBF28D1">
    <w:name w:val="05E40BDB3AFB4CCF8D4169A3FBBF28D1"/>
  </w:style>
  <w:style w:type="paragraph" w:customStyle="1" w:styleId="E3271D6A7D73412E961B10BB1DB5734A">
    <w:name w:val="E3271D6A7D73412E961B10BB1DB5734A"/>
  </w:style>
  <w:style w:type="paragraph" w:customStyle="1" w:styleId="DF16524F89F644BF8DD245C4E86DEA1B">
    <w:name w:val="DF16524F89F644BF8DD245C4E86DEA1B"/>
  </w:style>
  <w:style w:type="paragraph" w:customStyle="1" w:styleId="446C19689E7D4D1CA2D74589B559CDBC">
    <w:name w:val="446C19689E7D4D1CA2D74589B559CDBC"/>
  </w:style>
  <w:style w:type="paragraph" w:customStyle="1" w:styleId="E0306CA8D59341F9A2E08B2D16389197">
    <w:name w:val="E0306CA8D59341F9A2E08B2D16389197"/>
  </w:style>
  <w:style w:type="paragraph" w:customStyle="1" w:styleId="DBA725BB0BCB482DB7EB5B019FD03789">
    <w:name w:val="DBA725BB0BCB482DB7EB5B019FD03789"/>
  </w:style>
  <w:style w:type="paragraph" w:customStyle="1" w:styleId="956099AC73D147D3BCE371B9D647C799">
    <w:name w:val="956099AC73D147D3BCE371B9D647C799"/>
  </w:style>
  <w:style w:type="paragraph" w:customStyle="1" w:styleId="EDD6EA40F495439D953195CEECB51C0B">
    <w:name w:val="EDD6EA40F495439D953195CEECB51C0B"/>
  </w:style>
  <w:style w:type="paragraph" w:customStyle="1" w:styleId="ACDBA319E95149AF88AC91F4FAAA5637">
    <w:name w:val="ACDBA319E95149AF88AC91F4FAAA5637"/>
  </w:style>
  <w:style w:type="paragraph" w:customStyle="1" w:styleId="ABF656602DDD44559F3EB5F054278A03">
    <w:name w:val="ABF656602DDD44559F3EB5F054278A03"/>
  </w:style>
  <w:style w:type="paragraph" w:customStyle="1" w:styleId="35365D27C8DA4A1B99997C231FC1B2E2">
    <w:name w:val="35365D27C8DA4A1B99997C231FC1B2E2"/>
  </w:style>
  <w:style w:type="paragraph" w:customStyle="1" w:styleId="03DA1DB4F3FE40D1910F4F3A78979E4F">
    <w:name w:val="03DA1DB4F3FE40D1910F4F3A78979E4F"/>
  </w:style>
  <w:style w:type="paragraph" w:customStyle="1" w:styleId="F117F371600E41F49C6BF8810E551111">
    <w:name w:val="F117F371600E41F49C6BF8810E551111"/>
  </w:style>
  <w:style w:type="paragraph" w:customStyle="1" w:styleId="AAFF5FFD68AD42B1BA086DC7699BB21A">
    <w:name w:val="AAFF5FFD68AD42B1BA086DC7699BB21A"/>
  </w:style>
  <w:style w:type="paragraph" w:customStyle="1" w:styleId="768D6A73887D4D838A729B6C8A85D4EE">
    <w:name w:val="768D6A73887D4D838A729B6C8A85D4EE"/>
  </w:style>
  <w:style w:type="paragraph" w:customStyle="1" w:styleId="47052792A4A74DF7BE087642E621D605">
    <w:name w:val="47052792A4A74DF7BE087642E621D605"/>
  </w:style>
  <w:style w:type="paragraph" w:customStyle="1" w:styleId="547D4DF00BAB48F5B2780C89589261C9">
    <w:name w:val="547D4DF00BAB48F5B2780C89589261C9"/>
  </w:style>
  <w:style w:type="paragraph" w:customStyle="1" w:styleId="13AF200A97AE42CA9BA8CB0A2D95ABCA">
    <w:name w:val="13AF200A97AE42CA9BA8CB0A2D95ABCA"/>
  </w:style>
  <w:style w:type="paragraph" w:customStyle="1" w:styleId="AE7517127633417298116D08E4495B4B">
    <w:name w:val="AE7517127633417298116D08E4495B4B"/>
  </w:style>
  <w:style w:type="paragraph" w:customStyle="1" w:styleId="A81561DC2FB24730A4E334E13B193416">
    <w:name w:val="A81561DC2FB24730A4E334E13B193416"/>
  </w:style>
  <w:style w:type="paragraph" w:customStyle="1" w:styleId="FE6C45D333B7460388776ADE1F6D559A">
    <w:name w:val="FE6C45D333B7460388776ADE1F6D559A"/>
  </w:style>
  <w:style w:type="paragraph" w:customStyle="1" w:styleId="9DEB76F0C401465DB8540700DBF3E75F">
    <w:name w:val="9DEB76F0C401465DB8540700DBF3E75F"/>
  </w:style>
  <w:style w:type="paragraph" w:customStyle="1" w:styleId="DD1E07A6C77647EAB390402E377A3B42">
    <w:name w:val="DD1E07A6C77647EAB390402E377A3B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Houston, Texas</CompanyAddress>
  <CompanyPhone>(713)-291-0760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(Minimalist design).dotx</Template>
  <TotalTime>4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O. OBIERO</dc:creator>
  <cp:keywords/>
  <dc:description/>
  <cp:lastModifiedBy>Obiero, Daniel</cp:lastModifiedBy>
  <cp:revision>4</cp:revision>
  <dcterms:created xsi:type="dcterms:W3CDTF">2019-10-01T21:20:00Z</dcterms:created>
  <dcterms:modified xsi:type="dcterms:W3CDTF">2019-10-01T21:23:00Z</dcterms:modified>
</cp:coreProperties>
</file>